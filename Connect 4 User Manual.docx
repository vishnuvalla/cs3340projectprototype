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C14C7" w14:textId="77777777" w:rsidR="000022C6" w:rsidRDefault="00CC06C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045D87E" wp14:editId="028F20F6">
                <wp:simplePos x="0" y="0"/>
                <wp:positionH relativeFrom="margin">
                  <wp:posOffset>0</wp:posOffset>
                </wp:positionH>
                <wp:positionV relativeFrom="margin">
                  <wp:posOffset>5920740</wp:posOffset>
                </wp:positionV>
                <wp:extent cx="5943600" cy="1193800"/>
                <wp:effectExtent l="0" t="0" r="0" b="3810"/>
                <wp:wrapNone/>
                <wp:docPr id="16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87FB52F" w14:textId="77777777" w:rsidR="000022C6" w:rsidRDefault="006209D7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55171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C06C3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>Computer Architecture cs3340.502</w:t>
                                </w:r>
                              </w:sdtContent>
                            </w:sdt>
                          </w:p>
                          <w:p w14:paraId="3656A371" w14:textId="77777777" w:rsidR="000022C6" w:rsidRDefault="000022C6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34C8F7F3" w14:textId="77777777" w:rsidR="000022C6" w:rsidRDefault="006209D7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55172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06C3">
                                  <w:t>Professor Nhut Nguyen</w:t>
                                </w:r>
                              </w:sdtContent>
                            </w:sdt>
                          </w:p>
                          <w:p w14:paraId="1CDCED36" w14:textId="77777777" w:rsidR="000022C6" w:rsidRDefault="006209D7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155172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4-25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C06C3">
                                  <w:t>April 25, 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18" o:spid="_x0000_s1026" style="position:absolute;margin-left:0;margin-top:466.2pt;width:468pt;height:94pt;z-index:251656192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1p3gIAADk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" o:allowincell="f" filled="f" stroked="f" strokeweight=".25pt">
                <v:textbox style="mso-fit-shape-to-text:t" inset=",18pt,,18pt">
                  <w:txbxContent>
                    <w:p w:rsidR="000022C6" w:rsidRDefault="00A204E9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C06C3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>Computer Architecture cs3340.502</w:t>
                          </w:r>
                        </w:sdtContent>
                      </w:sdt>
                    </w:p>
                    <w:p w:rsidR="000022C6" w:rsidRDefault="000022C6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0022C6" w:rsidRDefault="00CC06C3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t xml:space="preserve">Professor </w:t>
                          </w:r>
                          <w:proofErr w:type="spellStart"/>
                          <w:r>
                            <w:t>Nhut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t>Ng</w:t>
                          </w:r>
                          <w:r>
                            <w:t>u</w:t>
                          </w:r>
                          <w:r>
                            <w:t>yen</w:t>
                          </w:r>
                        </w:sdtContent>
                      </w:sdt>
                    </w:p>
                    <w:p w:rsidR="000022C6" w:rsidRDefault="00CC06C3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4-25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April 25, 2017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204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47F01FE9" wp14:editId="6204F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20BECF4" id="AutoShape 622" o:spid="_x0000_s1026" style="position:absolute;margin-left:0;margin-top:0;width:561.35pt;height:742.9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204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478FA2E" wp14:editId="60229A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0022C6" w14:paraId="2748C6BA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21572590" w14:textId="77777777" w:rsidR="000022C6" w:rsidRDefault="000022C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022C6" w14:paraId="4E39B523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2DFC9700" w14:textId="77777777" w:rsidR="000022C6" w:rsidRDefault="006209D7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eastAsiaTheme="minorEastAsia"/>
                                            <w:color w:val="auto"/>
                                            <w:sz w:val="72"/>
                                            <w:szCs w:val="28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C06C3" w:rsidRPr="00CC06C3">
                                            <w:rPr>
                                              <w:rFonts w:eastAsiaTheme="minorEastAsia"/>
                                              <w:color w:val="auto"/>
                                              <w:sz w:val="72"/>
                                              <w:szCs w:val="28"/>
                                            </w:rPr>
                                            <w:t>Connect 4 User Manual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022C6" w14:paraId="3428EC3F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6E6ED43" w14:textId="77777777" w:rsidR="000022C6" w:rsidRDefault="000022C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022C6" w14:paraId="7E16D0B3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20FBFC9D" w14:textId="77777777" w:rsidR="000022C6" w:rsidRDefault="006209D7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eastAsiaTheme="minorEastAsia"/>
                                            <w:color w:val="auto"/>
                                            <w:sz w:val="36"/>
                                            <w:szCs w:val="28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C06C3" w:rsidRPr="00CC06C3">
                                            <w:rPr>
                                              <w:rFonts w:eastAsiaTheme="minorEastAsia"/>
                                              <w:color w:val="auto"/>
                                              <w:sz w:val="36"/>
                                              <w:szCs w:val="28"/>
                                            </w:rPr>
                                            <w:t>Group Members: Fariha Islam, Vishnu Vallatharas, Matthew Rogers, Anvitha Sagireddy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C514FAC" w14:textId="77777777" w:rsidR="000022C6" w:rsidRDefault="000022C6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478FA2E" id="Rectangle 619" o:spid="_x0000_s1027" style="position:absolute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0022C6" w14:paraId="2748C6BA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21572590" w14:textId="77777777" w:rsidR="000022C6" w:rsidRDefault="000022C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022C6" w14:paraId="4E39B523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2DFC9700" w14:textId="77777777" w:rsidR="000022C6" w:rsidRDefault="006209D7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color w:val="auto"/>
                                      <w:sz w:val="72"/>
                                      <w:szCs w:val="28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6C3" w:rsidRPr="00CC06C3">
                                      <w:rPr>
                                        <w:rFonts w:eastAsiaTheme="minorEastAsia"/>
                                        <w:color w:val="auto"/>
                                        <w:sz w:val="72"/>
                                        <w:szCs w:val="28"/>
                                      </w:rPr>
                                      <w:t>Connect 4 User Manual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022C6" w14:paraId="3428EC3F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6E6ED43" w14:textId="77777777" w:rsidR="000022C6" w:rsidRDefault="000022C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022C6" w14:paraId="7E16D0B3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20FBFC9D" w14:textId="77777777" w:rsidR="000022C6" w:rsidRDefault="006209D7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color w:val="auto"/>
                                      <w:sz w:val="36"/>
                                      <w:szCs w:val="28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6C3" w:rsidRPr="00CC06C3">
                                      <w:rPr>
                                        <w:rFonts w:eastAsiaTheme="minorEastAsia"/>
                                        <w:color w:val="auto"/>
                                        <w:sz w:val="36"/>
                                        <w:szCs w:val="28"/>
                                      </w:rPr>
                                      <w:t>Group Members: Fariha Islam, Vishnu Vallatharas, Matthew Rogers, Anvitha Sagireddy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C514FAC" w14:textId="77777777" w:rsidR="000022C6" w:rsidRDefault="000022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204E9">
            <w:br w:type="page"/>
          </w:r>
        </w:sdtContent>
      </w:sdt>
    </w:p>
    <w:p w14:paraId="3905D456" w14:textId="77777777" w:rsidR="000022C6" w:rsidRDefault="006209D7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46D93C6CDD340CDBC94479EBFCEA16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C06C3">
            <w:rPr>
              <w:smallCaps w:val="0"/>
            </w:rPr>
            <w:t>Connect 4 User Manual</w:t>
          </w:r>
        </w:sdtContent>
      </w:sdt>
    </w:p>
    <w:p w14:paraId="2FAFAA01" w14:textId="77777777" w:rsidR="000022C6" w:rsidRDefault="006209D7">
      <w:pPr>
        <w:pStyle w:val="Subtitle"/>
      </w:pPr>
      <w:sdt>
        <w:sdtPr>
          <w:alias w:val="Subtitle"/>
          <w:tag w:val="Subtitle"/>
          <w:id w:val="11808339"/>
          <w:placeholder>
            <w:docPart w:val="2266F472C5154EBDA6DA79DB43C0128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C06C3">
            <w:t>Group Members: Fariha Islam, Vishnu Vallatharas, Matthew Rogers, Anvitha Sagireddy</w:t>
          </w:r>
        </w:sdtContent>
      </w:sdt>
    </w:p>
    <w:p w14:paraId="0119BC23" w14:textId="77777777" w:rsidR="000022C6" w:rsidRDefault="007E38A7">
      <w:r>
        <w:rPr>
          <w:rStyle w:val="Heading1Char"/>
        </w:rPr>
        <w:t>Game Startup</w:t>
      </w:r>
    </w:p>
    <w:p w14:paraId="53534109" w14:textId="78D3D01C" w:rsidR="00765864" w:rsidRDefault="00765864">
      <w:pPr>
        <w:pStyle w:val="Heading2"/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</w:pPr>
      <w:r w:rsidRPr="00765864"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  <w:t xml:space="preserve">This game of Connect 4 comes in two modes: playing against the computer, or playing against another human player. The </w:t>
      </w:r>
      <w:r w:rsidR="001527DF"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  <w:t>startup</w:t>
      </w:r>
      <w:r w:rsidRPr="00765864"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  <w:t xml:space="preserve"> information is displayed informing the user of the rules and the setup of the game.</w:t>
      </w:r>
      <w:r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  <w:t xml:space="preserve"> The game uses a </w:t>
      </w:r>
      <w:r w:rsidR="007E38A7"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  <w:t>6 x 7-piece board. Player 1 always places O, player 2 always places X. The screen prompts to enter 1 for playing against computer and 2 to play against another human player.</w:t>
      </w:r>
      <w:r w:rsidR="001527DF"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  <w:t xml:space="preserve"> Players may only enter the column number of where they would like to place their piece.</w:t>
      </w:r>
      <w:r w:rsidR="00283E3F"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  <w:t xml:space="preserve"> To win the game, wither player </w:t>
      </w:r>
      <w:r w:rsidR="009A7CCE"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  <w:t>must connect 4 of their pieces in a row-diagonally, vertically, or horizontally.</w:t>
      </w:r>
      <w:r w:rsidR="001527DF"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  <w:t xml:space="preserve"> </w:t>
      </w:r>
    </w:p>
    <w:p w14:paraId="70E3B722" w14:textId="730B4C49" w:rsidR="0033023E" w:rsidRPr="0033023E" w:rsidRDefault="0033023E" w:rsidP="0033023E">
      <w:r>
        <w:t xml:space="preserve">Note: Game may end in a </w:t>
      </w:r>
      <w:r w:rsidRPr="0033023E">
        <w:rPr>
          <w:u w:val="single"/>
        </w:rPr>
        <w:t>draw</w:t>
      </w:r>
      <w:r>
        <w:t xml:space="preserve"> if the board is filled and neither player is able to connect 4 pieces.</w:t>
      </w:r>
    </w:p>
    <w:p w14:paraId="3BF2EA8F" w14:textId="77777777" w:rsidR="000022C6" w:rsidRDefault="007E38A7">
      <w:pPr>
        <w:pStyle w:val="Heading2"/>
      </w:pPr>
      <w:r>
        <w:t>Option 1: Playing against computer</w:t>
      </w:r>
    </w:p>
    <w:p w14:paraId="711D51A7" w14:textId="60FBCF3E" w:rsidR="000022C6" w:rsidRPr="007E38A7" w:rsidRDefault="007E38A7">
      <w:r>
        <w:t xml:space="preserve">If playing in computer mode, the computer plays as player 1 and the user plays as player 2. </w:t>
      </w:r>
      <w:r w:rsidRPr="007E38A7">
        <w:rPr>
          <w:b/>
        </w:rPr>
        <w:t>NEED TO IN</w:t>
      </w:r>
      <w:r>
        <w:rPr>
          <w:b/>
        </w:rPr>
        <w:t xml:space="preserve">CLUDE THAT IN PROMPT. </w:t>
      </w:r>
      <w:r w:rsidR="009B6026">
        <w:t xml:space="preserve">The computer makes its move and the game board is displayed. The user is then prompter to enter a number between 1 and 7 to place their piece in. If the entered number is incorrect, the prompt will be displayed again until a proper prompt is entered. After the user makes his/her move, the board is displayed. Then the computer makes its move again, and the board displays player 1’s moves. </w:t>
      </w:r>
      <w:r w:rsidR="00283E3F">
        <w:t>The game continues until either player 1 or player 2 are able to connect 4 pieces in a row.</w:t>
      </w:r>
    </w:p>
    <w:p w14:paraId="0CD26E7B" w14:textId="77777777" w:rsidR="000022C6" w:rsidRDefault="007E38A7">
      <w:pPr>
        <w:pStyle w:val="Heading3"/>
      </w:pPr>
      <w:r>
        <w:t>Option 2: Playing against another human player</w:t>
      </w:r>
    </w:p>
    <w:p w14:paraId="3E391E22" w14:textId="3547298C" w:rsidR="000022C6" w:rsidRDefault="001527DF">
      <w:r>
        <w:t>If playing in two-player mode, the game begins by prompting the user to enter the column number</w:t>
      </w:r>
      <w:r w:rsidR="00A204E9">
        <w:t xml:space="preserve">. </w:t>
      </w:r>
      <w:r w:rsidR="0033023E">
        <w:t>Once a valid input is received, the piece is placed in the corresponding column and the board is displayed. The player’s turn ends and the next player is prompted to enter a column number. The game continues until either player wins or the board is completely filled.</w:t>
      </w:r>
      <w:bookmarkStart w:id="0" w:name="_GoBack"/>
      <w:bookmarkEnd w:id="0"/>
    </w:p>
    <w:sectPr w:rsidR="000022C6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C042A" w14:textId="77777777" w:rsidR="006209D7" w:rsidRDefault="006209D7">
      <w:pPr>
        <w:spacing w:after="0" w:line="240" w:lineRule="auto"/>
      </w:pPr>
      <w:r>
        <w:separator/>
      </w:r>
    </w:p>
  </w:endnote>
  <w:endnote w:type="continuationSeparator" w:id="0">
    <w:p w14:paraId="5101124D" w14:textId="77777777" w:rsidR="006209D7" w:rsidRDefault="0062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08DB" w14:textId="77777777" w:rsidR="000022C6" w:rsidRDefault="00A204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860630E" wp14:editId="24C4FDB5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3AD9EC8" w14:textId="77777777" w:rsidR="000022C6" w:rsidRDefault="006209D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Connect 4 User Manual</w:t>
                              </w:r>
                            </w:sdtContent>
                          </w:sdt>
                          <w:r w:rsidR="00A204E9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4/25/2017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0022C6" w:rsidRDefault="00A204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Connect 4 User Manual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2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4/25/2017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445D8B4" wp14:editId="769743F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E1C78C7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41714A7" wp14:editId="24800DE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9ED9992" w14:textId="15904226" w:rsidR="000022C6" w:rsidRDefault="00A204E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670B7" w:rsidRPr="004670B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41714A7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14:paraId="39ED9992" w14:textId="15904226" w:rsidR="000022C6" w:rsidRDefault="00A204E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670B7" w:rsidRPr="004670B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5191F" w14:textId="77777777" w:rsidR="000022C6" w:rsidRDefault="00A204E9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A147F4" wp14:editId="495245F7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AC4DE18" w14:textId="77777777" w:rsidR="000022C6" w:rsidRDefault="006209D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Connect 4 User Manual</w:t>
                              </w:r>
                            </w:sdtContent>
                          </w:sdt>
                          <w:r w:rsidR="00A204E9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C06C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4/25/2017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0022C6" w:rsidRDefault="00A204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Connect 4 User Manual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2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C06C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4/25/2017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452E4E7" wp14:editId="2B24596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27E79E1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864BB0" wp14:editId="37126A2B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BF9603A" w14:textId="0C55B126" w:rsidR="000022C6" w:rsidRDefault="00A204E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3023E" w:rsidRPr="0033023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C864BB0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6BF9603A" w14:textId="0C55B126" w:rsidR="000022C6" w:rsidRDefault="00A204E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3023E" w:rsidRPr="0033023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A1177A1" w14:textId="77777777" w:rsidR="000022C6" w:rsidRDefault="000022C6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12B63" w14:textId="77777777" w:rsidR="006209D7" w:rsidRDefault="006209D7">
      <w:pPr>
        <w:spacing w:after="0" w:line="240" w:lineRule="auto"/>
      </w:pPr>
      <w:r>
        <w:separator/>
      </w:r>
    </w:p>
  </w:footnote>
  <w:footnote w:type="continuationSeparator" w:id="0">
    <w:p w14:paraId="2EC3BBD9" w14:textId="77777777" w:rsidR="006209D7" w:rsidRDefault="0062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C3"/>
    <w:rsid w:val="000022C6"/>
    <w:rsid w:val="000E7002"/>
    <w:rsid w:val="001527DF"/>
    <w:rsid w:val="00283E3F"/>
    <w:rsid w:val="0033023E"/>
    <w:rsid w:val="004670B7"/>
    <w:rsid w:val="006209D7"/>
    <w:rsid w:val="00765864"/>
    <w:rsid w:val="007E38A7"/>
    <w:rsid w:val="009A7CCE"/>
    <w:rsid w:val="009B6026"/>
    <w:rsid w:val="00A204E9"/>
    <w:rsid w:val="00C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34E2"/>
  <w15:docId w15:val="{D8C287F8-2D45-4FBC-A84E-1A974AAA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7658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86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864"/>
    <w:rPr>
      <w:rFonts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8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864"/>
    <w:rPr>
      <w:rFonts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ha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6D93C6CDD340CDBC94479EBFCE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B7EB8-67C0-41EF-BC63-82A503AA924D}"/>
      </w:docPartPr>
      <w:docPartBody>
        <w:p w:rsidR="007807C2" w:rsidRDefault="00525F05">
          <w:pPr>
            <w:pStyle w:val="C46D93C6CDD340CDBC94479EBFCEA168"/>
          </w:pPr>
          <w:r>
            <w:t>[Type the document title]</w:t>
          </w:r>
        </w:p>
      </w:docPartBody>
    </w:docPart>
    <w:docPart>
      <w:docPartPr>
        <w:name w:val="2266F472C5154EBDA6DA79DB43C01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D1677-778F-498F-9D6C-3DAA3026258B}"/>
      </w:docPartPr>
      <w:docPartBody>
        <w:p w:rsidR="007807C2" w:rsidRDefault="00525F05">
          <w:pPr>
            <w:pStyle w:val="2266F472C5154EBDA6DA79DB43C0128D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05"/>
    <w:rsid w:val="00525F05"/>
    <w:rsid w:val="007807C2"/>
    <w:rsid w:val="00FA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6D93C6CDD340CDBC94479EBFCEA168">
    <w:name w:val="C46D93C6CDD340CDBC94479EBFCEA168"/>
  </w:style>
  <w:style w:type="paragraph" w:customStyle="1" w:styleId="2266F472C5154EBDA6DA79DB43C0128D">
    <w:name w:val="2266F472C5154EBDA6DA79DB43C0128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B6D7223D2C4D4AA61A9862840BB23F">
    <w:name w:val="87B6D7223D2C4D4AA61A9862840BB23F"/>
  </w:style>
  <w:style w:type="paragraph" w:customStyle="1" w:styleId="F57E15AE14184A0DAE5B65A4D7A9D519">
    <w:name w:val="F57E15AE14184A0DAE5B65A4D7A9D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2017-04-25T00:00:00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2FFF6F-3F6A-4DE6-91EC-1296A392E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43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Connect 4 User Manual</vt:lpstr>
    </vt:vector>
  </TitlesOfParts>
  <Company>Computer Architecture cs3340.502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 4 User Manual</dc:title>
  <dc:subject>Group Members: Fariha Islam, Vishnu Vallatharas, Matthew Rogers, Anvitha Sagireddy</dc:subject>
  <dc:creator>Professor Nhut Nguyen</dc:creator>
  <cp:keywords/>
  <dc:description/>
  <cp:lastModifiedBy>Fariha</cp:lastModifiedBy>
  <cp:revision>6</cp:revision>
  <dcterms:created xsi:type="dcterms:W3CDTF">2017-04-23T15:18:00Z</dcterms:created>
  <dcterms:modified xsi:type="dcterms:W3CDTF">2017-04-23T18:20:00Z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